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82" w:rsidRDefault="00063F5C">
      <w:pPr>
        <w:pStyle w:val="Title"/>
      </w:pPr>
      <w:r>
        <w:t>‍</w:t>
      </w:r>
      <w:sdt>
        <w:sdtPr>
          <w:alias w:val="Your Name"/>
          <w:tag w:val=""/>
          <w:id w:val="1246310863"/>
          <w:placeholder>
            <w:docPart w:val="A0AB0656FFA04EBBA812FA6B6E4E96F5"/>
          </w:placeholder>
          <w:dataBinding w:prefixMappings="xmlns:ns0='http://purl.org/dc/elements/1.1/' xmlns:ns1='http://schemas.openxmlformats.org/package/2006/metadata/core-properties' " w:xpath="/ns1:coreProperties[1]/ns0:creator[1]" w:storeItemID="{6C3C8BC8-F283-45AE-878A-BAB7291924A1}"/>
          <w:text/>
        </w:sdtPr>
        <w:sdtEndPr/>
        <w:sdtContent>
          <w:r w:rsidR="00D66F7C">
            <w:t>Jason</w:t>
          </w:r>
          <w:r w:rsidR="00A274B8">
            <w:t xml:space="preserve"> Rushton</w:t>
          </w:r>
        </w:sdtContent>
      </w:sdt>
    </w:p>
    <w:p w:rsidR="00DF2336" w:rsidRDefault="005871B0" w:rsidP="00DF2336">
      <w:sdt>
        <w:sdtPr>
          <w:alias w:val="Email"/>
          <w:tag w:val=""/>
          <w:id w:val="-391963670"/>
          <w:placeholder>
            <w:docPart w:val="F5A01F18D260402F8A0FE3DB58F7D6F2"/>
          </w:placeholder>
          <w:dataBinding w:prefixMappings="xmlns:ns0='http://schemas.microsoft.com/office/2006/coverPageProps' " w:xpath="/ns0:CoverPageProperties[1]/ns0:CompanyEmail[1]" w:storeItemID="{55AF091B-3C7A-41E3-B477-F2FDAA23CFDA}"/>
          <w:text/>
        </w:sdtPr>
        <w:sdtEndPr/>
        <w:sdtContent>
          <w:r w:rsidR="00DF2336">
            <w:t>jason@jasonrushton.com | http://jasonrushton.com</w:t>
          </w:r>
        </w:sdtContent>
      </w:sdt>
    </w:p>
    <w:p w:rsidR="00AD1382" w:rsidRDefault="001654E9" w:rsidP="001654E9">
      <w:pPr>
        <w:pStyle w:val="SectionHeading"/>
      </w:pPr>
      <w:r>
        <w:t>Profile</w:t>
      </w:r>
    </w:p>
    <w:p w:rsidR="00032751" w:rsidRDefault="00032751" w:rsidP="00847B17">
      <w:pPr>
        <w:pStyle w:val="ListBullet"/>
      </w:pPr>
      <w:r w:rsidRPr="00CA7052">
        <w:t>See http://jasonrushton.com for more detailed project explanations and code samples</w:t>
      </w:r>
      <w:r>
        <w:t xml:space="preserve">.  Email me at </w:t>
      </w:r>
      <w:hyperlink r:id="rId9" w:history="1">
        <w:r w:rsidRPr="000032EC">
          <w:rPr>
            <w:rStyle w:val="Hyperlink"/>
          </w:rPr>
          <w:t>jason@jasonrushton.com</w:t>
        </w:r>
      </w:hyperlink>
      <w:r>
        <w:t xml:space="preserve"> for </w:t>
      </w:r>
      <w:r w:rsidR="005871B0">
        <w:t>additional</w:t>
      </w:r>
      <w:bookmarkStart w:id="0" w:name="_GoBack"/>
      <w:bookmarkEnd w:id="0"/>
      <w:r>
        <w:t xml:space="preserve"> contact information.</w:t>
      </w:r>
    </w:p>
    <w:p w:rsidR="0004111A" w:rsidRDefault="00111545" w:rsidP="00A274B8">
      <w:pPr>
        <w:pStyle w:val="ListBullet"/>
      </w:pPr>
      <w:r>
        <w:t>With more than</w:t>
      </w:r>
      <w:r w:rsidR="00054039">
        <w:t xml:space="preserve"> </w:t>
      </w:r>
      <w:r w:rsidR="0004111A">
        <w:t>1</w:t>
      </w:r>
      <w:r w:rsidR="00F0653F">
        <w:t>4</w:t>
      </w:r>
      <w:r w:rsidR="0004111A">
        <w:t xml:space="preserve"> years of</w:t>
      </w:r>
      <w:r w:rsidR="0038725E">
        <w:t xml:space="preserve"> professional</w:t>
      </w:r>
      <w:r w:rsidR="0004111A">
        <w:t xml:space="preserve"> experience</w:t>
      </w:r>
      <w:r w:rsidR="00054039">
        <w:t xml:space="preserve"> building web applications</w:t>
      </w:r>
      <w:r>
        <w:t xml:space="preserve">, I’ve acquired </w:t>
      </w:r>
      <w:r w:rsidR="001654E9">
        <w:t>extensive,</w:t>
      </w:r>
      <w:r w:rsidR="00054039">
        <w:t xml:space="preserve"> “End to End”</w:t>
      </w:r>
      <w:r w:rsidR="009A58F9">
        <w:t xml:space="preserve"> expertise</w:t>
      </w:r>
      <w:r w:rsidR="00054039">
        <w:t xml:space="preserve"> </w:t>
      </w:r>
      <w:r w:rsidR="0004111A">
        <w:t xml:space="preserve">covering all aspects of the field: back end application programming; front end design and UI scripting; database modeling, querying and tuning; API creation and consumption; high performance web </w:t>
      </w:r>
      <w:r w:rsidR="00FE51A6">
        <w:t xml:space="preserve">optimization and </w:t>
      </w:r>
      <w:r w:rsidR="0004111A">
        <w:t>scalability; and server management.</w:t>
      </w:r>
    </w:p>
    <w:p w:rsidR="00124E20" w:rsidRDefault="00054039" w:rsidP="00F15865">
      <w:pPr>
        <w:pStyle w:val="ListBullet"/>
      </w:pPr>
      <w:r>
        <w:t>As a lead program</w:t>
      </w:r>
      <w:r w:rsidR="00C32C6F">
        <w:t>m</w:t>
      </w:r>
      <w:r>
        <w:t xml:space="preserve">er for </w:t>
      </w:r>
      <w:r w:rsidR="00124E20">
        <w:t>7</w:t>
      </w:r>
      <w:r>
        <w:t xml:space="preserve"> years, I </w:t>
      </w:r>
      <w:r w:rsidR="00124E20">
        <w:t>was able</w:t>
      </w:r>
      <w:r>
        <w:t xml:space="preserve"> to work</w:t>
      </w:r>
      <w:r w:rsidR="0004111A">
        <w:t xml:space="preserve"> hand in hand with management to determine business needs </w:t>
      </w:r>
      <w:r w:rsidR="00111545">
        <w:t>while</w:t>
      </w:r>
      <w:r w:rsidR="0004111A">
        <w:t xml:space="preserve"> consistently outperforming expectations. </w:t>
      </w:r>
    </w:p>
    <w:p w:rsidR="00AD1382" w:rsidRDefault="00063F5C">
      <w:pPr>
        <w:pStyle w:val="SectionHeading"/>
      </w:pPr>
      <w:r>
        <w:t>Skills &amp; Abilities</w:t>
      </w:r>
    </w:p>
    <w:p w:rsidR="00AD1382" w:rsidRDefault="00A274B8">
      <w:pPr>
        <w:pStyle w:val="Subsection"/>
        <w:spacing w:before="100"/>
      </w:pPr>
      <w:r>
        <w:t>Backend Web Development</w:t>
      </w:r>
    </w:p>
    <w:p w:rsidR="00AD1382" w:rsidRDefault="000231CD">
      <w:pPr>
        <w:pStyle w:val="ListBullet"/>
      </w:pPr>
      <w:r>
        <w:t>D</w:t>
      </w:r>
      <w:r w:rsidRPr="000231CD">
        <w:t>esigned, built, and maintained every aspect of</w:t>
      </w:r>
      <w:r>
        <w:t xml:space="preserve"> a</w:t>
      </w:r>
      <w:r w:rsidRPr="000231CD">
        <w:t xml:space="preserve"> high performance, web application which </w:t>
      </w:r>
      <w:r>
        <w:t>scale up to handle</w:t>
      </w:r>
      <w:r w:rsidRPr="000231CD">
        <w:t xml:space="preserve"> </w:t>
      </w:r>
      <w:r>
        <w:t xml:space="preserve">daily loads of over 500,000 page requests along with </w:t>
      </w:r>
      <w:r w:rsidRPr="000231CD">
        <w:t>10's of thousands of</w:t>
      </w:r>
      <w:r>
        <w:t xml:space="preserve"> calls to the inbound sales</w:t>
      </w:r>
      <w:r w:rsidRPr="000231CD">
        <w:t xml:space="preserve"> API</w:t>
      </w:r>
      <w:r>
        <w:t xml:space="preserve">. All while </w:t>
      </w:r>
      <w:r w:rsidRPr="000231CD">
        <w:t xml:space="preserve">concurrently supporting hundreds of Customer Support Agents across multiple continents within </w:t>
      </w:r>
      <w:r>
        <w:t>this</w:t>
      </w:r>
      <w:r w:rsidRPr="000231CD">
        <w:t xml:space="preserve"> custom built CRM</w:t>
      </w:r>
      <w:r>
        <w:t>, which</w:t>
      </w:r>
      <w:r w:rsidRPr="000231CD">
        <w:t xml:space="preserve"> in one year alone, process</w:t>
      </w:r>
      <w:r>
        <w:t>ed</w:t>
      </w:r>
      <w:r w:rsidRPr="000231CD">
        <w:t xml:space="preserve"> more than 10,000,000 credit card transactions.</w:t>
      </w:r>
    </w:p>
    <w:p w:rsidR="00AD1382" w:rsidRDefault="00A274B8">
      <w:pPr>
        <w:pStyle w:val="Subsection"/>
      </w:pPr>
      <w:r>
        <w:t>Frontend Web Development</w:t>
      </w:r>
    </w:p>
    <w:p w:rsidR="00AD1382" w:rsidRDefault="000231CD" w:rsidP="000231CD">
      <w:pPr>
        <w:pStyle w:val="ListBullet"/>
      </w:pPr>
      <w:r>
        <w:t>I’m extremely familiar</w:t>
      </w:r>
      <w:r w:rsidR="0038725E">
        <w:t xml:space="preserve"> with all the basic building blocks of building web app including HTML, CSS and JavaScript including libraries like jQuery and Underscore, and CSS Frameworks like Twitter Bootstrap.</w:t>
      </w:r>
    </w:p>
    <w:p w:rsidR="0038725E" w:rsidRDefault="0038725E" w:rsidP="000231CD">
      <w:pPr>
        <w:pStyle w:val="ListBullet"/>
      </w:pPr>
      <w:r>
        <w:t>Over the last couple years, I’ve put great effort into building JavaScript heavy “thin client” apps which attempt to minimize backend server rendering and calculations and instead rely on asynchronous API calls and client side template rendering</w:t>
      </w:r>
    </w:p>
    <w:p w:rsidR="0038725E" w:rsidRDefault="0038725E" w:rsidP="000231CD">
      <w:pPr>
        <w:pStyle w:val="ListBullet"/>
      </w:pPr>
      <w:r>
        <w:t xml:space="preserve">I’m </w:t>
      </w:r>
      <w:r w:rsidR="00A50847">
        <w:t xml:space="preserve">technically </w:t>
      </w:r>
      <w:r>
        <w:t>proficient with Photoshop</w:t>
      </w:r>
    </w:p>
    <w:p w:rsidR="00AD1382" w:rsidRDefault="0038725E">
      <w:pPr>
        <w:pStyle w:val="Subsection"/>
      </w:pPr>
      <w:r>
        <w:t>Database Modelling and Querying</w:t>
      </w:r>
    </w:p>
    <w:p w:rsidR="00AD1382" w:rsidRDefault="00333B46">
      <w:pPr>
        <w:pStyle w:val="ListBullet"/>
      </w:pPr>
      <w:r w:rsidRPr="00333B46">
        <w:t>I have extensive experience modeling databases for both scalability and normalization. I'm very capable with querying and tuning databases and indexes, as well as mass data imports and exports.</w:t>
      </w:r>
    </w:p>
    <w:p w:rsidR="00333B46" w:rsidRDefault="00333B46">
      <w:pPr>
        <w:pStyle w:val="ListBullet"/>
      </w:pPr>
      <w:r>
        <w:t>The CRM application I built</w:t>
      </w:r>
      <w:r w:rsidR="007157CE">
        <w:t xml:space="preserve"> and tuned</w:t>
      </w:r>
      <w:r>
        <w:t xml:space="preserve"> ended up with over 100 million records, and had loads</w:t>
      </w:r>
      <w:r w:rsidR="007157CE">
        <w:t xml:space="preserve"> reaching 5 million transactions per day.</w:t>
      </w:r>
    </w:p>
    <w:p w:rsidR="00AD1382" w:rsidRDefault="0038725E">
      <w:pPr>
        <w:pStyle w:val="Subsection"/>
      </w:pPr>
      <w:r>
        <w:t>Web Optimization</w:t>
      </w:r>
      <w:r w:rsidR="00333B46">
        <w:t xml:space="preserve"> and Scaling</w:t>
      </w:r>
    </w:p>
    <w:p w:rsidR="00AD1382" w:rsidRDefault="00063F5C">
      <w:pPr>
        <w:pStyle w:val="ListBullet"/>
      </w:pPr>
      <w:r>
        <w:t xml:space="preserve"> </w:t>
      </w:r>
      <w:r w:rsidR="007157CE" w:rsidRPr="007157CE">
        <w:t>I'm experienced with optimization techniques like caching at ever</w:t>
      </w:r>
      <w:r w:rsidR="007157CE">
        <w:t>y level of the web stack, minification</w:t>
      </w:r>
      <w:r w:rsidR="007157CE" w:rsidRPr="007157CE">
        <w:t xml:space="preserve"> and merging of CSS and JS, as well as optimizing images for size and spriting potential.</w:t>
      </w:r>
    </w:p>
    <w:p w:rsidR="00AD1382" w:rsidRDefault="00063F5C">
      <w:pPr>
        <w:pStyle w:val="SectionHeading"/>
      </w:pPr>
      <w:r>
        <w:t>Experience</w:t>
      </w:r>
    </w:p>
    <w:sdt>
      <w:sdtPr>
        <w:rPr>
          <w:b w:val="0"/>
          <w:bCs w:val="0"/>
          <w:caps w:val="0"/>
          <w:color w:val="404040" w:themeColor="text1" w:themeTint="BF"/>
        </w:rPr>
        <w:id w:val="417760904"/>
        <w15:repeatingSection/>
      </w:sdtPr>
      <w:sdtEndPr/>
      <w:sdtContent>
        <w:sdt>
          <w:sdtPr>
            <w:rPr>
              <w:b w:val="0"/>
              <w:bCs w:val="0"/>
              <w:caps w:val="0"/>
              <w:color w:val="404040" w:themeColor="text1" w:themeTint="BF"/>
            </w:rPr>
            <w:id w:val="-1773932447"/>
            <w:placeholder>
              <w:docPart w:val="95BF63E3319F4272B906883F9D08F7D5"/>
            </w:placeholder>
            <w15:repeatingSectionItem/>
          </w:sdtPr>
          <w:sdtEndPr/>
          <w:sdtContent>
            <w:p w:rsidR="007157CE" w:rsidRDefault="007157CE" w:rsidP="007157CE">
              <w:pPr>
                <w:pStyle w:val="Subsection"/>
              </w:pPr>
              <w:r>
                <w:t>Owner | The Local Network, LLC | 2011-current</w:t>
              </w:r>
            </w:p>
            <w:p w:rsidR="007157CE" w:rsidRDefault="007157CE" w:rsidP="007157CE">
              <w:pPr>
                <w:pStyle w:val="ListBullet"/>
              </w:pPr>
              <w:r w:rsidRPr="007157CE">
                <w:t>I've done all site design and development, SEO optimizations, and server management. Most sites involve ongoing automated mass data importation as new data is available.</w:t>
              </w:r>
            </w:p>
          </w:sdtContent>
        </w:sdt>
        <w:p w:rsidR="007157CE" w:rsidRDefault="007157CE" w:rsidP="007157CE">
          <w:pPr>
            <w:pStyle w:val="Subsection"/>
            <w:rPr>
              <w:b w:val="0"/>
              <w:bCs w:val="0"/>
              <w:caps w:val="0"/>
              <w:color w:val="404040" w:themeColor="text1" w:themeTint="BF"/>
            </w:rPr>
          </w:pPr>
        </w:p>
        <w:p w:rsidR="007157CE" w:rsidRDefault="007157CE" w:rsidP="007157CE">
          <w:pPr>
            <w:pStyle w:val="Subsection"/>
            <w:rPr>
              <w:b w:val="0"/>
              <w:bCs w:val="0"/>
              <w:caps w:val="0"/>
              <w:color w:val="404040" w:themeColor="text1" w:themeTint="BF"/>
            </w:rPr>
          </w:pPr>
        </w:p>
        <w:sdt>
          <w:sdtPr>
            <w:rPr>
              <w:b w:val="0"/>
              <w:bCs w:val="0"/>
              <w:caps w:val="0"/>
              <w:color w:val="404040" w:themeColor="text1" w:themeTint="BF"/>
            </w:rPr>
            <w:id w:val="473410881"/>
            <w:placeholder>
              <w:docPart w:val="80D638E4F23A4B34A44F1811C36C61AA"/>
            </w:placeholder>
            <w15:repeatingSectionItem/>
          </w:sdtPr>
          <w:sdtEndPr/>
          <w:sdtContent>
            <w:p w:rsidR="007157CE" w:rsidRDefault="007157CE" w:rsidP="007157CE">
              <w:pPr>
                <w:pStyle w:val="Subsection"/>
              </w:pPr>
              <w:r>
                <w:t>Lead Programmer &amp; partner | Transiac | 2011</w:t>
              </w:r>
            </w:p>
            <w:p w:rsidR="007157CE" w:rsidRDefault="007157CE" w:rsidP="00E565F3">
              <w:pPr>
                <w:pStyle w:val="ListBullet"/>
              </w:pPr>
              <w:r w:rsidRPr="007157CE">
                <w:t>Generate check images to federal standards. Built out supporting systems for collecting data, submitting checks to banks, and managing customers</w:t>
              </w:r>
            </w:p>
          </w:sdtContent>
        </w:sdt>
        <w:sdt>
          <w:sdtPr>
            <w:rPr>
              <w:b w:val="0"/>
              <w:bCs w:val="0"/>
              <w:caps w:val="0"/>
              <w:color w:val="404040" w:themeColor="text1" w:themeTint="BF"/>
            </w:rPr>
            <w:id w:val="-91475755"/>
            <w:placeholder>
              <w:docPart w:val="6E630CEA3D0F4BCD88C8A49CECD36D5D"/>
            </w:placeholder>
            <w15:repeatingSectionItem/>
          </w:sdtPr>
          <w:sdtEndPr/>
          <w:sdtContent>
            <w:p w:rsidR="007157CE" w:rsidRDefault="007157CE" w:rsidP="007157CE">
              <w:pPr>
                <w:pStyle w:val="Subsection"/>
              </w:pPr>
              <w:r>
                <w:t>Lead Programmer | iWorks Inc | 2001-2010</w:t>
              </w:r>
            </w:p>
            <w:p w:rsidR="007157CE" w:rsidRDefault="007157CE" w:rsidP="00E565F3">
              <w:pPr>
                <w:pStyle w:val="ListBullet"/>
              </w:pPr>
              <w:r>
                <w:t>D</w:t>
              </w:r>
              <w:r w:rsidRPr="007157CE">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p>
          </w:sdtContent>
        </w:sdt>
        <w:sdt>
          <w:sdtPr>
            <w:rPr>
              <w:b w:val="0"/>
              <w:bCs w:val="0"/>
              <w:caps w:val="0"/>
              <w:color w:val="404040" w:themeColor="text1" w:themeTint="BF"/>
            </w:rPr>
            <w:id w:val="-243031848"/>
            <w:placeholder>
              <w:docPart w:val="B2DBD8B9F27A4A14A786A05EB074F131"/>
            </w:placeholder>
            <w15:repeatingSectionItem/>
          </w:sdtPr>
          <w:sdtEndPr/>
          <w:sdtContent>
            <w:p w:rsidR="007157CE" w:rsidRDefault="007157CE" w:rsidP="007157CE">
              <w:pPr>
                <w:pStyle w:val="Subsection"/>
              </w:pPr>
              <w:r>
                <w:t>Programmer and Designer | Attitude Ink | 2000-2001</w:t>
              </w:r>
            </w:p>
            <w:p w:rsidR="007157CE" w:rsidRDefault="007157CE" w:rsidP="00E565F3">
              <w:pPr>
                <w:pStyle w:val="ListBullet"/>
              </w:pPr>
              <w:r w:rsidRPr="007157CE">
                <w:t>Assisted senior designers and programmers as needed. Worked with clients to determine requirements and to fulfill needs.</w:t>
              </w:r>
            </w:p>
          </w:sdtContent>
        </w:sdt>
        <w:sdt>
          <w:sdtPr>
            <w:rPr>
              <w:b w:val="0"/>
              <w:bCs w:val="0"/>
              <w:caps w:val="0"/>
              <w:color w:val="404040" w:themeColor="text1" w:themeTint="BF"/>
            </w:rPr>
            <w:id w:val="-999894583"/>
            <w:placeholder>
              <w:docPart w:val="03B697BB4E49487A982A6F3EC18A0FC0"/>
            </w:placeholder>
            <w15:repeatingSectionItem/>
          </w:sdtPr>
          <w:sdtEndPr/>
          <w:sdtContent>
            <w:p w:rsidR="007157CE" w:rsidRDefault="007157CE" w:rsidP="007157CE">
              <w:pPr>
                <w:pStyle w:val="Subsection"/>
              </w:pPr>
              <w:r>
                <w:t>Programmer | Tenney Clemons Advertising | 2000</w:t>
              </w:r>
            </w:p>
            <w:p w:rsidR="00E15031" w:rsidRDefault="007157CE" w:rsidP="007157CE">
              <w:pPr>
                <w:pStyle w:val="ListBullet"/>
              </w:pPr>
              <w:r w:rsidRPr="007157CE">
                <w:t>Backend programming, assisted designers with tech needs</w:t>
              </w:r>
            </w:p>
          </w:sdtContent>
        </w:sdt>
        <w:sdt>
          <w:sdtPr>
            <w:rPr>
              <w:b w:val="0"/>
              <w:bCs w:val="0"/>
              <w:caps w:val="0"/>
              <w:color w:val="404040" w:themeColor="text1" w:themeTint="BF"/>
            </w:rPr>
            <w:id w:val="303202963"/>
            <w:placeholder>
              <w:docPart w:val="9DC80ED2EF414A3189EA2E92503C68F6"/>
            </w:placeholder>
            <w15:repeatingSectionItem/>
          </w:sdtPr>
          <w:sdtEndPr/>
          <w:sdtContent>
            <w:p w:rsidR="00E15031" w:rsidRDefault="00E15031" w:rsidP="007157CE">
              <w:pPr>
                <w:pStyle w:val="Subsection"/>
              </w:pPr>
              <w:r>
                <w:t>Student | Dixie College | 1998-200</w:t>
              </w:r>
            </w:p>
            <w:p w:rsidR="007157CE" w:rsidRDefault="007C20C6" w:rsidP="007157CE">
              <w:pPr>
                <w:pStyle w:val="ListBullet"/>
              </w:pPr>
              <w:r w:rsidRPr="007C20C6">
                <w:t>Full spectrum of Visual Technology related classes covering HTML, PhotoShop and Illustrator, as well as C++, 3d modeling, ShockWave and print applications</w:t>
              </w:r>
            </w:p>
          </w:sdtContent>
        </w:sdt>
      </w:sdtContent>
    </w:sdt>
    <w:sectPr w:rsidR="007157CE">
      <w:footerReference w:type="default" r:id="rId10"/>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AAF" w:rsidRDefault="00C87AAF">
      <w:pPr>
        <w:spacing w:after="0"/>
      </w:pPr>
      <w:r>
        <w:separator/>
      </w:r>
    </w:p>
  </w:endnote>
  <w:endnote w:type="continuationSeparator" w:id="0">
    <w:p w:rsidR="00C87AAF" w:rsidRDefault="00C87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82" w:rsidRDefault="00063F5C">
    <w:pPr>
      <w:pStyle w:val="Footer"/>
    </w:pPr>
    <w:r>
      <w:t xml:space="preserve">Page </w:t>
    </w:r>
    <w:r>
      <w:fldChar w:fldCharType="begin"/>
    </w:r>
    <w:r>
      <w:instrText xml:space="preserve"> PAGE   \* MERGEFORMAT </w:instrText>
    </w:r>
    <w:r>
      <w:fldChar w:fldCharType="separate"/>
    </w:r>
    <w:r w:rsidR="00F0653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AAF" w:rsidRDefault="00C87AAF">
      <w:pPr>
        <w:spacing w:after="0"/>
      </w:pPr>
      <w:r>
        <w:separator/>
      </w:r>
    </w:p>
  </w:footnote>
  <w:footnote w:type="continuationSeparator" w:id="0">
    <w:p w:rsidR="00C87AAF" w:rsidRDefault="00C87AA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7C"/>
    <w:rsid w:val="000231CD"/>
    <w:rsid w:val="00032751"/>
    <w:rsid w:val="0004111A"/>
    <w:rsid w:val="00054039"/>
    <w:rsid w:val="00063F5C"/>
    <w:rsid w:val="000C3F29"/>
    <w:rsid w:val="00111545"/>
    <w:rsid w:val="00120E7E"/>
    <w:rsid w:val="00124E20"/>
    <w:rsid w:val="001654E9"/>
    <w:rsid w:val="00333B46"/>
    <w:rsid w:val="0038725E"/>
    <w:rsid w:val="00430BF1"/>
    <w:rsid w:val="005871B0"/>
    <w:rsid w:val="00606DF9"/>
    <w:rsid w:val="007157CE"/>
    <w:rsid w:val="007660D9"/>
    <w:rsid w:val="007C20C6"/>
    <w:rsid w:val="00907AB6"/>
    <w:rsid w:val="009A58F9"/>
    <w:rsid w:val="00A274B8"/>
    <w:rsid w:val="00A50847"/>
    <w:rsid w:val="00AD1382"/>
    <w:rsid w:val="00C32C6F"/>
    <w:rsid w:val="00C44D79"/>
    <w:rsid w:val="00C87AAF"/>
    <w:rsid w:val="00C97783"/>
    <w:rsid w:val="00CA7052"/>
    <w:rsid w:val="00D66F7C"/>
    <w:rsid w:val="00DF2336"/>
    <w:rsid w:val="00E15031"/>
    <w:rsid w:val="00F0653F"/>
    <w:rsid w:val="00F15865"/>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7F108-9023-42BD-89F8-8434CBED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4E4E4E" w:themeColor="accent1" w:themeTint="BF"/>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191919" w:themeColor="background2" w:themeShade="1A"/>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Hyperlink">
    <w:name w:val="Hyperlink"/>
    <w:basedOn w:val="DefaultParagraphFont"/>
    <w:uiPriority w:val="99"/>
    <w:unhideWhenUsed/>
    <w:rsid w:val="0003275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jason@jasonrusht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AB0656FFA04EBBA812FA6B6E4E96F5"/>
        <w:category>
          <w:name w:val="General"/>
          <w:gallery w:val="placeholder"/>
        </w:category>
        <w:types>
          <w:type w:val="bbPlcHdr"/>
        </w:types>
        <w:behaviors>
          <w:behavior w:val="content"/>
        </w:behaviors>
        <w:guid w:val="{D6C2A43B-A543-4382-B33D-290DBDF451A8}"/>
      </w:docPartPr>
      <w:docPartBody>
        <w:p w:rsidR="0081452E" w:rsidRDefault="00AB6B51">
          <w:pPr>
            <w:pStyle w:val="A0AB0656FFA04EBBA812FA6B6E4E96F5"/>
          </w:pPr>
          <w:r>
            <w:t>[Your Name]</w:t>
          </w:r>
        </w:p>
      </w:docPartBody>
    </w:docPart>
    <w:docPart>
      <w:docPartPr>
        <w:name w:val="F5A01F18D260402F8A0FE3DB58F7D6F2"/>
        <w:category>
          <w:name w:val="General"/>
          <w:gallery w:val="placeholder"/>
        </w:category>
        <w:types>
          <w:type w:val="bbPlcHdr"/>
        </w:types>
        <w:behaviors>
          <w:behavior w:val="content"/>
        </w:behaviors>
        <w:guid w:val="{8F79E0D6-5317-479E-A295-3D037D5DB315}"/>
      </w:docPartPr>
      <w:docPartBody>
        <w:p w:rsidR="00616730" w:rsidRDefault="0081452E" w:rsidP="0081452E">
          <w:pPr>
            <w:pStyle w:val="F5A01F18D260402F8A0FE3DB58F7D6F2"/>
          </w:pPr>
          <w:r>
            <w:t>[Email]</w:t>
          </w:r>
        </w:p>
      </w:docPartBody>
    </w:docPart>
    <w:docPart>
      <w:docPartPr>
        <w:name w:val="95BF63E3319F4272B906883F9D08F7D5"/>
        <w:category>
          <w:name w:val="General"/>
          <w:gallery w:val="placeholder"/>
        </w:category>
        <w:types>
          <w:type w:val="bbPlcHdr"/>
        </w:types>
        <w:behaviors>
          <w:behavior w:val="content"/>
        </w:behaviors>
        <w:guid w:val="{6987C0AC-C3F7-4095-92B9-203BD2D50DE8}"/>
      </w:docPartPr>
      <w:docPartBody>
        <w:p w:rsidR="00616730" w:rsidRDefault="0081452E" w:rsidP="0081452E">
          <w:pPr>
            <w:pStyle w:val="95BF63E3319F4272B906883F9D08F7D5"/>
          </w:pPr>
          <w:r>
            <w:rPr>
              <w:rStyle w:val="PlaceholderText"/>
            </w:rPr>
            <w:t>Enter any content that you want to repeat, including other content controls. You can also insert this control around table rows in order to repeat parts of a table.</w:t>
          </w:r>
        </w:p>
      </w:docPartBody>
    </w:docPart>
    <w:docPart>
      <w:docPartPr>
        <w:name w:val="80D638E4F23A4B34A44F1811C36C61AA"/>
        <w:category>
          <w:name w:val="General"/>
          <w:gallery w:val="placeholder"/>
        </w:category>
        <w:types>
          <w:type w:val="bbPlcHdr"/>
        </w:types>
        <w:behaviors>
          <w:behavior w:val="content"/>
        </w:behaviors>
        <w:guid w:val="{13B6C4C7-BF6D-4F12-9C8D-958E02286803}"/>
      </w:docPartPr>
      <w:docPartBody>
        <w:p w:rsidR="00616730" w:rsidRDefault="0081452E" w:rsidP="0081452E">
          <w:pPr>
            <w:pStyle w:val="80D638E4F23A4B34A44F1811C36C61AA"/>
          </w:pPr>
          <w:r>
            <w:rPr>
              <w:rStyle w:val="PlaceholderText"/>
            </w:rPr>
            <w:t>Enter any content that you want to repeat, including other content controls. You can also insert this control around table rows in order to repeat parts of a table.</w:t>
          </w:r>
        </w:p>
      </w:docPartBody>
    </w:docPart>
    <w:docPart>
      <w:docPartPr>
        <w:name w:val="6E630CEA3D0F4BCD88C8A49CECD36D5D"/>
        <w:category>
          <w:name w:val="General"/>
          <w:gallery w:val="placeholder"/>
        </w:category>
        <w:types>
          <w:type w:val="bbPlcHdr"/>
        </w:types>
        <w:behaviors>
          <w:behavior w:val="content"/>
        </w:behaviors>
        <w:guid w:val="{8A88AFA6-D6FA-416F-862E-FD35C2D21C53}"/>
      </w:docPartPr>
      <w:docPartBody>
        <w:p w:rsidR="00616730" w:rsidRDefault="0081452E" w:rsidP="0081452E">
          <w:pPr>
            <w:pStyle w:val="6E630CEA3D0F4BCD88C8A49CECD36D5D"/>
          </w:pPr>
          <w:r>
            <w:rPr>
              <w:rStyle w:val="PlaceholderText"/>
            </w:rPr>
            <w:t>Enter any content that you want to repeat, including other content controls. You can also insert this control around table rows in order to repeat parts of a table.</w:t>
          </w:r>
        </w:p>
      </w:docPartBody>
    </w:docPart>
    <w:docPart>
      <w:docPartPr>
        <w:name w:val="B2DBD8B9F27A4A14A786A05EB074F131"/>
        <w:category>
          <w:name w:val="General"/>
          <w:gallery w:val="placeholder"/>
        </w:category>
        <w:types>
          <w:type w:val="bbPlcHdr"/>
        </w:types>
        <w:behaviors>
          <w:behavior w:val="content"/>
        </w:behaviors>
        <w:guid w:val="{75255650-8452-4B27-8D18-9B43234D9653}"/>
      </w:docPartPr>
      <w:docPartBody>
        <w:p w:rsidR="00616730" w:rsidRDefault="0081452E" w:rsidP="0081452E">
          <w:pPr>
            <w:pStyle w:val="B2DBD8B9F27A4A14A786A05EB074F131"/>
          </w:pPr>
          <w:r>
            <w:rPr>
              <w:rStyle w:val="PlaceholderText"/>
            </w:rPr>
            <w:t>Enter any content that you want to repeat, including other content controls. You can also insert this control around table rows in order to repeat parts of a table.</w:t>
          </w:r>
        </w:p>
      </w:docPartBody>
    </w:docPart>
    <w:docPart>
      <w:docPartPr>
        <w:name w:val="03B697BB4E49487A982A6F3EC18A0FC0"/>
        <w:category>
          <w:name w:val="General"/>
          <w:gallery w:val="placeholder"/>
        </w:category>
        <w:types>
          <w:type w:val="bbPlcHdr"/>
        </w:types>
        <w:behaviors>
          <w:behavior w:val="content"/>
        </w:behaviors>
        <w:guid w:val="{0B2FC7E0-340E-41D3-9FCA-648EDBCFDC94}"/>
      </w:docPartPr>
      <w:docPartBody>
        <w:p w:rsidR="00616730" w:rsidRDefault="0081452E" w:rsidP="0081452E">
          <w:pPr>
            <w:pStyle w:val="03B697BB4E49487A982A6F3EC18A0FC0"/>
          </w:pPr>
          <w:r>
            <w:rPr>
              <w:rStyle w:val="PlaceholderText"/>
            </w:rPr>
            <w:t>Enter any content that you want to repeat, including other content controls. You can also insert this control around table rows in order to repeat parts of a table.</w:t>
          </w:r>
        </w:p>
      </w:docPartBody>
    </w:docPart>
    <w:docPart>
      <w:docPartPr>
        <w:name w:val="9DC80ED2EF414A3189EA2E92503C68F6"/>
        <w:category>
          <w:name w:val="General"/>
          <w:gallery w:val="placeholder"/>
        </w:category>
        <w:types>
          <w:type w:val="bbPlcHdr"/>
        </w:types>
        <w:behaviors>
          <w:behavior w:val="content"/>
        </w:behaviors>
        <w:guid w:val="{8FE1C0FE-C7A2-4EA6-AB8A-B69033AB2933}"/>
      </w:docPartPr>
      <w:docPartBody>
        <w:p w:rsidR="00616730" w:rsidRDefault="0081452E" w:rsidP="0081452E">
          <w:pPr>
            <w:pStyle w:val="9DC80ED2EF414A3189EA2E92503C68F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51"/>
    <w:rsid w:val="000A2B33"/>
    <w:rsid w:val="00616730"/>
    <w:rsid w:val="00754325"/>
    <w:rsid w:val="0081452E"/>
    <w:rsid w:val="00A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B0656FFA04EBBA812FA6B6E4E96F5">
    <w:name w:val="A0AB0656FFA04EBBA812FA6B6E4E96F5"/>
  </w:style>
  <w:style w:type="paragraph" w:customStyle="1" w:styleId="DC963C6E666F42AAAD2FA9DA3C0F2D50">
    <w:name w:val="DC963C6E666F42AAAD2FA9DA3C0F2D50"/>
  </w:style>
  <w:style w:type="paragraph" w:customStyle="1" w:styleId="C100AB3A5F9344BF9455A647AC68A388">
    <w:name w:val="C100AB3A5F9344BF9455A647AC68A388"/>
  </w:style>
  <w:style w:type="paragraph" w:customStyle="1" w:styleId="C518F04332CA4C33AED9CA4F52E3A257">
    <w:name w:val="C518F04332CA4C33AED9CA4F52E3A257"/>
  </w:style>
  <w:style w:type="paragraph" w:customStyle="1" w:styleId="C3BE48477351470CBB82ECC2AEC35F66">
    <w:name w:val="C3BE48477351470CBB82ECC2AEC35F66"/>
  </w:style>
  <w:style w:type="paragraph" w:customStyle="1" w:styleId="C6CE79111D6C414D8AA8931C729E2E1C">
    <w:name w:val="C6CE79111D6C414D8AA8931C729E2E1C"/>
  </w:style>
  <w:style w:type="paragraph" w:customStyle="1" w:styleId="90A4B9512F4346C6A0B6CA65B969BAE2">
    <w:name w:val="90A4B9512F4346C6A0B6CA65B969BAE2"/>
  </w:style>
  <w:style w:type="paragraph" w:customStyle="1" w:styleId="677039DC465049FF8926F0D70FD529A0">
    <w:name w:val="677039DC465049FF8926F0D70FD529A0"/>
  </w:style>
  <w:style w:type="paragraph" w:customStyle="1" w:styleId="55E7DF37018C4F39BF67E7A7E0E3813C">
    <w:name w:val="55E7DF37018C4F39BF67E7A7E0E3813C"/>
  </w:style>
  <w:style w:type="character" w:styleId="PlaceholderText">
    <w:name w:val="Placeholder Text"/>
    <w:basedOn w:val="DefaultParagraphFont"/>
    <w:uiPriority w:val="99"/>
    <w:semiHidden/>
    <w:rsid w:val="0081452E"/>
    <w:rPr>
      <w:color w:val="808080"/>
    </w:rPr>
  </w:style>
  <w:style w:type="paragraph" w:customStyle="1" w:styleId="0ADFD18DD22E414A9CB4A104BB67CADA">
    <w:name w:val="0ADFD18DD22E414A9CB4A104BB67CADA"/>
  </w:style>
  <w:style w:type="paragraph" w:customStyle="1" w:styleId="97B73A1EF2314F14B4D405F678CA9875">
    <w:name w:val="97B73A1EF2314F14B4D405F678CA9875"/>
  </w:style>
  <w:style w:type="paragraph" w:styleId="ListBullet">
    <w:name w:val="List Bullet"/>
    <w:basedOn w:val="Normal"/>
    <w:uiPriority w:val="99"/>
    <w:unhideWhenUsed/>
    <w:qFormat/>
    <w:pPr>
      <w:numPr>
        <w:numId w:val="1"/>
      </w:numPr>
      <w:spacing w:after="80" w:line="240" w:lineRule="auto"/>
    </w:pPr>
    <w:rPr>
      <w:rFonts w:cs="Times New Roman"/>
      <w:color w:val="404040" w:themeColor="text1" w:themeTint="BF"/>
      <w:sz w:val="18"/>
    </w:rPr>
  </w:style>
  <w:style w:type="paragraph" w:customStyle="1" w:styleId="BD7F59D3E8DE43CC9D291FBF14411C38">
    <w:name w:val="BD7F59D3E8DE43CC9D291FBF14411C38"/>
  </w:style>
  <w:style w:type="paragraph" w:customStyle="1" w:styleId="72E396751FCB472DA0FE561929CB9E87">
    <w:name w:val="72E396751FCB472DA0FE561929CB9E87"/>
  </w:style>
  <w:style w:type="paragraph" w:customStyle="1" w:styleId="0AB908D5279444C5AF7EC3D37E7D8D10">
    <w:name w:val="0AB908D5279444C5AF7EC3D37E7D8D10"/>
  </w:style>
  <w:style w:type="paragraph" w:customStyle="1" w:styleId="1420E4BB35814A03AE26B4BEC04A797D">
    <w:name w:val="1420E4BB35814A03AE26B4BEC04A797D"/>
  </w:style>
  <w:style w:type="paragraph" w:customStyle="1" w:styleId="A11B6BC5F60646DFA54FD5B193199564">
    <w:name w:val="A11B6BC5F60646DFA54FD5B193199564"/>
  </w:style>
  <w:style w:type="paragraph" w:customStyle="1" w:styleId="3F4556ED72BB4AA7B56D8E35B06CE233">
    <w:name w:val="3F4556ED72BB4AA7B56D8E35B06CE233"/>
  </w:style>
  <w:style w:type="paragraph" w:customStyle="1" w:styleId="C067FD9C2842410699F11C5933E2EBB9">
    <w:name w:val="C067FD9C2842410699F11C5933E2EBB9"/>
  </w:style>
  <w:style w:type="paragraph" w:customStyle="1" w:styleId="F5A01F18D260402F8A0FE3DB58F7D6F2">
    <w:name w:val="F5A01F18D260402F8A0FE3DB58F7D6F2"/>
    <w:rsid w:val="0081452E"/>
  </w:style>
  <w:style w:type="paragraph" w:customStyle="1" w:styleId="1200839DB80846B69A91FCB47D880341">
    <w:name w:val="1200839DB80846B69A91FCB47D880341"/>
    <w:rsid w:val="0081452E"/>
  </w:style>
  <w:style w:type="paragraph" w:customStyle="1" w:styleId="95BF63E3319F4272B906883F9D08F7D5">
    <w:name w:val="95BF63E3319F4272B906883F9D08F7D5"/>
    <w:rsid w:val="0081452E"/>
  </w:style>
  <w:style w:type="paragraph" w:customStyle="1" w:styleId="ACE4E68BAE064B3D8F619C3E0867AD25">
    <w:name w:val="ACE4E68BAE064B3D8F619C3E0867AD25"/>
    <w:rsid w:val="0081452E"/>
  </w:style>
  <w:style w:type="paragraph" w:customStyle="1" w:styleId="8CFFB41454ED465A96EA79DD9B3D7FA9">
    <w:name w:val="8CFFB41454ED465A96EA79DD9B3D7FA9"/>
    <w:rsid w:val="0081452E"/>
  </w:style>
  <w:style w:type="paragraph" w:customStyle="1" w:styleId="20993FA772E54271A2EAD3A1C827F446">
    <w:name w:val="20993FA772E54271A2EAD3A1C827F446"/>
    <w:rsid w:val="0081452E"/>
  </w:style>
  <w:style w:type="paragraph" w:customStyle="1" w:styleId="EC403B3B207E41C3BD777A53D2576E12">
    <w:name w:val="EC403B3B207E41C3BD777A53D2576E12"/>
    <w:rsid w:val="0081452E"/>
  </w:style>
  <w:style w:type="paragraph" w:customStyle="1" w:styleId="80D638E4F23A4B34A44F1811C36C61AA">
    <w:name w:val="80D638E4F23A4B34A44F1811C36C61AA"/>
    <w:rsid w:val="0081452E"/>
  </w:style>
  <w:style w:type="paragraph" w:customStyle="1" w:styleId="C312F98DAEF5446AAC84D6F92EF8040A">
    <w:name w:val="C312F98DAEF5446AAC84D6F92EF8040A"/>
    <w:rsid w:val="0081452E"/>
  </w:style>
  <w:style w:type="paragraph" w:customStyle="1" w:styleId="6E630CEA3D0F4BCD88C8A49CECD36D5D">
    <w:name w:val="6E630CEA3D0F4BCD88C8A49CECD36D5D"/>
    <w:rsid w:val="0081452E"/>
  </w:style>
  <w:style w:type="paragraph" w:customStyle="1" w:styleId="B2DBD8B9F27A4A14A786A05EB074F131">
    <w:name w:val="B2DBD8B9F27A4A14A786A05EB074F131"/>
    <w:rsid w:val="0081452E"/>
  </w:style>
  <w:style w:type="paragraph" w:customStyle="1" w:styleId="03B697BB4E49487A982A6F3EC18A0FC0">
    <w:name w:val="03B697BB4E49487A982A6F3EC18A0FC0"/>
    <w:rsid w:val="0081452E"/>
  </w:style>
  <w:style w:type="paragraph" w:customStyle="1" w:styleId="9DC80ED2EF414A3189EA2E92503C68F6">
    <w:name w:val="9DC80ED2EF414A3189EA2E92503C68F6"/>
    <w:rsid w:val="0081452E"/>
  </w:style>
  <w:style w:type="paragraph" w:customStyle="1" w:styleId="69E03CDA686C402C96F0C20A5E2DA50F">
    <w:name w:val="69E03CDA686C402C96F0C20A5E2DA50F"/>
    <w:rsid w:val="00754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2847 E 1290 S, St. George, UT 8470</CompanyAddress>
  <CompanyPhone>435-680-0190</CompanyPhone>
  <CompanyFax/>
  <CompanyEmail>jason@jasonrushton.com | http://jasonrushton.com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398</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Rushton</dc:creator>
  <cp:keywords/>
  <cp:lastModifiedBy>Jason Rushton</cp:lastModifiedBy>
  <cp:revision>24</cp:revision>
  <dcterms:created xsi:type="dcterms:W3CDTF">2013-11-07T01:06:00Z</dcterms:created>
  <dcterms:modified xsi:type="dcterms:W3CDTF">2014-02-05T07:49:00Z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ies>
</file>